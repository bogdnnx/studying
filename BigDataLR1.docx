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96F3E" w14:textId="36955998" w:rsidR="00A77D0B" w:rsidRDefault="00436EA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9C5100" wp14:editId="5DC1AEB9">
                <wp:simplePos x="0" y="0"/>
                <wp:positionH relativeFrom="margin">
                  <wp:posOffset>1776095</wp:posOffset>
                </wp:positionH>
                <wp:positionV relativeFrom="page">
                  <wp:posOffset>8534400</wp:posOffset>
                </wp:positionV>
                <wp:extent cx="2333625" cy="337820"/>
                <wp:effectExtent l="0" t="0" r="952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BA50" w14:textId="4FA23646" w:rsidR="00B803D9" w:rsidRPr="006923F2" w:rsidRDefault="006923F2" w:rsidP="00C06AFC">
                            <w:pPr>
                              <w:pStyle w:val="af8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А</w:t>
                            </w:r>
                            <w:r w:rsidR="00436EA9">
                              <w:rPr>
                                <w:color w:val="auto"/>
                              </w:rPr>
                              <w:t xml:space="preserve">катьев </w:t>
                            </w:r>
                            <w:r>
                              <w:rPr>
                                <w:color w:val="auto"/>
                              </w:rPr>
                              <w:t>Б.А</w:t>
                            </w:r>
                            <w:r w:rsidR="00436EA9">
                              <w:rPr>
                                <w:color w:val="auto"/>
                              </w:rPr>
                              <w:t>, Попов А.А</w:t>
                            </w:r>
                            <w:r w:rsidR="00436EA9">
                              <w:rPr>
                                <w:color w:val="auto"/>
                              </w:rPr>
                              <w:br/>
                              <w:t>Попов А.А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C51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9.85pt;margin-top:672pt;width:183.7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" stroked="f">
                <v:textbox inset="1mm,1mm,1mm,1mm">
                  <w:txbxContent>
                    <w:p w14:paraId="6A7DBA50" w14:textId="4FA23646" w:rsidR="00B803D9" w:rsidRPr="006923F2" w:rsidRDefault="006923F2" w:rsidP="00C06AFC">
                      <w:pPr>
                        <w:pStyle w:val="af8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auto"/>
                        </w:rPr>
                        <w:t>А</w:t>
                      </w:r>
                      <w:r w:rsidR="00436EA9">
                        <w:rPr>
                          <w:color w:val="auto"/>
                        </w:rPr>
                        <w:t xml:space="preserve">катьев </w:t>
                      </w:r>
                      <w:r>
                        <w:rPr>
                          <w:color w:val="auto"/>
                        </w:rPr>
                        <w:t>Б.А</w:t>
                      </w:r>
                      <w:r w:rsidR="00436EA9">
                        <w:rPr>
                          <w:color w:val="auto"/>
                        </w:rPr>
                        <w:t>, Попов А.А</w:t>
                      </w:r>
                      <w:r w:rsidR="00436EA9">
                        <w:rPr>
                          <w:color w:val="auto"/>
                        </w:rPr>
                        <w:br/>
                        <w:t>Попов А.А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0A22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E2C52E" wp14:editId="07B33B66">
                <wp:simplePos x="0" y="0"/>
                <wp:positionH relativeFrom="page">
                  <wp:posOffset>1504950</wp:posOffset>
                </wp:positionH>
                <wp:positionV relativeFrom="page">
                  <wp:posOffset>8162925</wp:posOffset>
                </wp:positionV>
                <wp:extent cx="962660" cy="304800"/>
                <wp:effectExtent l="0" t="0" r="889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69B56" w14:textId="28D63AF8" w:rsidR="000A69BF" w:rsidRPr="00436EA9" w:rsidRDefault="000A69BF" w:rsidP="000A69BF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628F4">
                              <w:rPr>
                                <w:rFonts w:ascii="Arial" w:hAnsi="Arial" w:cs="Arial"/>
                              </w:rPr>
                              <w:t>ИСТ-</w:t>
                            </w:r>
                            <w:r w:rsidR="00436EA9">
                              <w:rPr>
                                <w:rFonts w:ascii="Arial" w:hAnsi="Arial" w:cs="Arial"/>
                                <w:lang w:val="en-US"/>
                              </w:rPr>
                              <w:t>318</w:t>
                            </w:r>
                            <w:r w:rsidR="00436EA9">
                              <w:rPr>
                                <w:rFonts w:ascii="Arial" w:hAnsi="Arial" w:cs="Arial"/>
                              </w:rPr>
                              <w:t>Б</w:t>
                            </w:r>
                          </w:p>
                          <w:p w14:paraId="41C1F2C1" w14:textId="77777777" w:rsidR="00ED366B" w:rsidRPr="00F42EDC" w:rsidRDefault="00ED366B" w:rsidP="00ED366B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C52E" id="_x0000_s1027" type="#_x0000_t202" style="position:absolute;left:0;text-align:left;margin-left:118.5pt;margin-top:642.75pt;width:75.8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" filled="f" stroked="f">
                <v:textbox inset="0,0,0,0">
                  <w:txbxContent>
                    <w:p w14:paraId="3A469B56" w14:textId="28D63AF8" w:rsidR="000A69BF" w:rsidRPr="00436EA9" w:rsidRDefault="000A69BF" w:rsidP="000A69BF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0628F4">
                        <w:rPr>
                          <w:rFonts w:ascii="Arial" w:hAnsi="Arial" w:cs="Arial"/>
                        </w:rPr>
                        <w:t>ИСТ-</w:t>
                      </w:r>
                      <w:r w:rsidR="00436EA9">
                        <w:rPr>
                          <w:rFonts w:ascii="Arial" w:hAnsi="Arial" w:cs="Arial"/>
                          <w:lang w:val="en-US"/>
                        </w:rPr>
                        <w:t>318</w:t>
                      </w:r>
                      <w:r w:rsidR="00436EA9">
                        <w:rPr>
                          <w:rFonts w:ascii="Arial" w:hAnsi="Arial" w:cs="Arial"/>
                        </w:rPr>
                        <w:t>Б</w:t>
                      </w:r>
                    </w:p>
                    <w:p w14:paraId="41C1F2C1" w14:textId="77777777" w:rsidR="00ED366B" w:rsidRPr="00F42EDC" w:rsidRDefault="00ED366B" w:rsidP="00ED366B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9BF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A68B0" wp14:editId="7E8ED6FD">
                <wp:simplePos x="0" y="0"/>
                <wp:positionH relativeFrom="margin">
                  <wp:posOffset>937895</wp:posOffset>
                </wp:positionH>
                <wp:positionV relativeFrom="page">
                  <wp:posOffset>6515100</wp:posOffset>
                </wp:positionV>
                <wp:extent cx="4337685" cy="5619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BB52" w14:textId="77777777" w:rsidR="000A69BF" w:rsidRPr="006E562B" w:rsidRDefault="000A69BF" w:rsidP="000A69BF">
                            <w:pPr>
                              <w:jc w:val="center"/>
                            </w:pPr>
                            <w:r w:rsidRPr="006E562B">
                              <w:t>Языки программирования</w:t>
                            </w:r>
                          </w:p>
                          <w:p w14:paraId="4EF4FB7A" w14:textId="77777777"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68B0" id="_x0000_s1028" type="#_x0000_t202" style="position:absolute;left:0;text-align:left;margin-left:73.85pt;margin-top:513pt;width:341.55pt;height:4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" filled="f" stroked="f">
                <v:textbox inset="0,0,0,0">
                  <w:txbxContent>
                    <w:p w14:paraId="0DCEBB52" w14:textId="77777777" w:rsidR="000A69BF" w:rsidRPr="006E562B" w:rsidRDefault="000A69BF" w:rsidP="000A69BF">
                      <w:pPr>
                        <w:jc w:val="center"/>
                      </w:pPr>
                      <w:r w:rsidRPr="006E562B">
                        <w:t>Языки программирования</w:t>
                      </w:r>
                    </w:p>
                    <w:p w14:paraId="4EF4FB7A" w14:textId="77777777"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DAAAD0" wp14:editId="5DD66CE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3A12" w14:textId="77777777" w:rsidR="000A69BF" w:rsidRPr="000628F4" w:rsidRDefault="000A69BF" w:rsidP="000A69BF">
                            <w:pPr>
                              <w:pStyle w:val="af8"/>
                              <w:rPr>
                                <w:color w:val="auto"/>
                                <w:sz w:val="16"/>
                              </w:rPr>
                            </w:pPr>
                            <w:r w:rsidRPr="000628F4">
                              <w:rPr>
                                <w:color w:val="auto"/>
                              </w:rPr>
                              <w:t>Трубин В.Д.</w:t>
                            </w:r>
                          </w:p>
                          <w:p w14:paraId="431A9217" w14:textId="77777777" w:rsidR="00B803D9" w:rsidRPr="00CF633F" w:rsidRDefault="00B803D9" w:rsidP="00C06AFC">
                            <w:pPr>
                              <w:pStyle w:val="af8"/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AAD0" id="_x0000_s1029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" stroked="f">
                <v:textbox inset="1mm,1mm,1mm,1mm">
                  <w:txbxContent>
                    <w:p w14:paraId="33223A12" w14:textId="77777777" w:rsidR="000A69BF" w:rsidRPr="000628F4" w:rsidRDefault="000A69BF" w:rsidP="000A69BF">
                      <w:pPr>
                        <w:pStyle w:val="af8"/>
                        <w:rPr>
                          <w:color w:val="auto"/>
                          <w:sz w:val="16"/>
                        </w:rPr>
                      </w:pPr>
                      <w:r w:rsidRPr="000628F4">
                        <w:rPr>
                          <w:color w:val="auto"/>
                        </w:rPr>
                        <w:t>Трубин В.Д.</w:t>
                      </w:r>
                    </w:p>
                    <w:p w14:paraId="431A9217" w14:textId="77777777" w:rsidR="00B803D9" w:rsidRPr="00CF633F" w:rsidRDefault="00B803D9" w:rsidP="00C06AFC">
                      <w:pPr>
                        <w:pStyle w:val="af8"/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DB0FB" wp14:editId="253B72A3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88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15E0A" w14:textId="77777777" w:rsidR="000A69BF" w:rsidRPr="002C6A92" w:rsidRDefault="000A69BF" w:rsidP="000A69BF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C6A9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3241</w:t>
                            </w:r>
                            <w:r w:rsidRPr="002C6A9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025</w:t>
                            </w:r>
                            <w:r w:rsidRPr="002C6A9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07</w:t>
                            </w:r>
                            <w:r w:rsidRPr="002C6A92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  <w:p w14:paraId="188186AB" w14:textId="77777777" w:rsidR="00B803D9" w:rsidRPr="00EB5176" w:rsidRDefault="00B803D9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B0FB" id="_x0000_s1030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" filled="f" stroked="f">
                <v:textbox style="mso-fit-shape-to-text:t" inset="0,0,0,0">
                  <w:txbxContent>
                    <w:p w14:paraId="5D015E0A" w14:textId="77777777" w:rsidR="000A69BF" w:rsidRPr="002C6A92" w:rsidRDefault="000A69BF" w:rsidP="000A69BF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C6A92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3241</w:t>
                      </w:r>
                      <w:r w:rsidRPr="002C6A92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025</w:t>
                      </w:r>
                      <w:r w:rsidRPr="002C6A92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07</w:t>
                      </w:r>
                      <w:r w:rsidRPr="002C6A92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  <w:p w14:paraId="188186AB" w14:textId="77777777" w:rsidR="00B803D9" w:rsidRPr="00EB5176" w:rsidRDefault="00B803D9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A9AECE" wp14:editId="2CA3FBA4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AD63" w14:textId="77777777" w:rsidR="000A69BF" w:rsidRPr="00633BDF" w:rsidRDefault="000A69BF" w:rsidP="000A69BF">
                            <w:pPr>
                              <w:pStyle w:val="af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Геоинформационные системы</w:t>
                            </w:r>
                          </w:p>
                          <w:p w14:paraId="75A4546D" w14:textId="77777777" w:rsidR="00B803D9" w:rsidRPr="00633BDF" w:rsidRDefault="00B803D9" w:rsidP="00C06AFC">
                            <w:pPr>
                              <w:pStyle w:val="af2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AECE" id="_x0000_s1031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KeV1o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14:paraId="014CAD63" w14:textId="77777777" w:rsidR="000A69BF" w:rsidRPr="00633BDF" w:rsidRDefault="000A69BF" w:rsidP="000A69BF">
                      <w:pPr>
                        <w:pStyle w:val="af2"/>
                        <w:rPr>
                          <w:color w:val="FF0000"/>
                        </w:rPr>
                      </w:pPr>
                      <w:r>
                        <w:rPr>
                          <w:color w:val="auto"/>
                        </w:rPr>
                        <w:t>Геоинформационные системы</w:t>
                      </w:r>
                    </w:p>
                    <w:p w14:paraId="75A4546D" w14:textId="77777777" w:rsidR="00B803D9" w:rsidRPr="00633BDF" w:rsidRDefault="00B803D9" w:rsidP="00C06AFC">
                      <w:pPr>
                        <w:pStyle w:val="af2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F97E26" wp14:editId="63693ACA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F6A8" w14:textId="0CEE83F2"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436EA9">
                              <w:rPr>
                                <w:noProof/>
                              </w:rPr>
                              <w:t>2024</w:t>
                            </w:r>
                            <w:r>
                              <w:fldChar w:fldCharType="end"/>
                            </w:r>
                          </w:p>
                          <w:p w14:paraId="176D65D9" w14:textId="77777777"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7E26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14:paraId="2A72F6A8" w14:textId="0CEE83F2"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436EA9">
                        <w:rPr>
                          <w:noProof/>
                        </w:rPr>
                        <w:t>2024</w:t>
                      </w:r>
                      <w:r>
                        <w:fldChar w:fldCharType="end"/>
                      </w:r>
                    </w:p>
                    <w:p w14:paraId="176D65D9" w14:textId="77777777"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01400E" wp14:editId="66034FC5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C38B" w14:textId="1E4D5A0C" w:rsidR="00B803D9" w:rsidRPr="00565D44" w:rsidRDefault="00436EA9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Основы работы с </w:t>
                            </w:r>
                            <w:r>
                              <w:rPr>
                                <w:lang w:val="en-US"/>
                              </w:rPr>
                              <w:t>Loginom</w:t>
                            </w:r>
                            <w:r w:rsidR="00565D44" w:rsidRPr="00440A22"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14:paraId="04CB7E98" w14:textId="77777777"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400E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14:paraId="3525C38B" w14:textId="1E4D5A0C" w:rsidR="00B803D9" w:rsidRPr="00565D44" w:rsidRDefault="00436EA9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t xml:space="preserve">Основы работы с </w:t>
                      </w:r>
                      <w:r>
                        <w:rPr>
                          <w:lang w:val="en-US"/>
                        </w:rPr>
                        <w:t>Loginom</w:t>
                      </w:r>
                      <w:r w:rsidR="00565D44" w:rsidRPr="00440A22"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14:paraId="04CB7E98" w14:textId="77777777"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14:paraId="1F9D6FDF" w14:textId="77777777" w:rsidR="00A77D0B" w:rsidRPr="000162A5" w:rsidRDefault="00A77D0B" w:rsidP="00C06AFC">
      <w:pPr>
        <w:pStyle w:val="a7"/>
        <w:sectPr w:rsidR="00A77D0B" w:rsidRPr="000162A5" w:rsidSect="00436EA9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14:paraId="75D98963" w14:textId="77777777"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14:paraId="00DABB94" w14:textId="112D2371" w:rsidR="00436EA9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544013" w:history="1">
        <w:r w:rsidR="00436EA9" w:rsidRPr="00040DEE">
          <w:rPr>
            <w:rStyle w:val="ab"/>
          </w:rPr>
          <w:t>Введение</w:t>
        </w:r>
        <w:r w:rsidR="00436EA9">
          <w:rPr>
            <w:webHidden/>
          </w:rPr>
          <w:tab/>
        </w:r>
        <w:r w:rsidR="00436EA9">
          <w:rPr>
            <w:webHidden/>
          </w:rPr>
          <w:fldChar w:fldCharType="begin"/>
        </w:r>
        <w:r w:rsidR="00436EA9">
          <w:rPr>
            <w:webHidden/>
          </w:rPr>
          <w:instrText xml:space="preserve"> PAGEREF _Toc177544013 \h </w:instrText>
        </w:r>
        <w:r w:rsidR="00436EA9">
          <w:rPr>
            <w:webHidden/>
          </w:rPr>
        </w:r>
        <w:r w:rsidR="00436EA9">
          <w:rPr>
            <w:webHidden/>
          </w:rPr>
          <w:fldChar w:fldCharType="separate"/>
        </w:r>
        <w:r w:rsidR="00436EA9">
          <w:rPr>
            <w:webHidden/>
          </w:rPr>
          <w:t>3</w:t>
        </w:r>
        <w:r w:rsidR="00436EA9">
          <w:rPr>
            <w:webHidden/>
          </w:rPr>
          <w:fldChar w:fldCharType="end"/>
        </w:r>
      </w:hyperlink>
    </w:p>
    <w:p w14:paraId="625ADFF9" w14:textId="1C3117E3" w:rsidR="00436EA9" w:rsidRDefault="00436EA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77544014" w:history="1">
        <w:r w:rsidRPr="00040DEE">
          <w:rPr>
            <w:rStyle w:val="ab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Pr="00040DEE">
          <w:rPr>
            <w:rStyle w:val="ab"/>
          </w:rPr>
          <w:t>Ход выполнения лабораторной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_Toc177544014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D8B5B2" w14:textId="55678EB6"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14:paraId="21BF6F4B" w14:textId="77777777" w:rsidR="002E4E17" w:rsidRPr="00264D61" w:rsidRDefault="002E4E17" w:rsidP="00264D61">
      <w:pPr>
        <w:pStyle w:val="13"/>
      </w:pPr>
      <w:bookmarkStart w:id="0" w:name="_Toc177544013"/>
      <w:r w:rsidRPr="00264D61">
        <w:lastRenderedPageBreak/>
        <w:t>Введение</w:t>
      </w:r>
      <w:bookmarkEnd w:id="0"/>
      <w:r w:rsidRPr="00264D61">
        <w:t xml:space="preserve"> </w:t>
      </w:r>
    </w:p>
    <w:p w14:paraId="481D4D03" w14:textId="4127675B" w:rsidR="004A4077" w:rsidRPr="00436EA9" w:rsidRDefault="00C0519A" w:rsidP="000A69BF">
      <w:pPr>
        <w:pStyle w:val="a7"/>
      </w:pPr>
      <w:r>
        <w:t xml:space="preserve">Цель работы – </w:t>
      </w:r>
      <w:r w:rsidR="00436EA9">
        <w:t xml:space="preserve">изучить основы работы программы </w:t>
      </w:r>
      <w:r w:rsidR="00436EA9">
        <w:rPr>
          <w:lang w:val="en-US"/>
        </w:rPr>
        <w:t>Loginom</w:t>
      </w:r>
      <w:r w:rsidR="00436EA9">
        <w:t>.</w:t>
      </w:r>
    </w:p>
    <w:p w14:paraId="272051D8" w14:textId="72A6877B" w:rsidR="00560A83" w:rsidRDefault="00560A83" w:rsidP="00560A83">
      <w:pPr>
        <w:pStyle w:val="10"/>
      </w:pPr>
      <w:bookmarkStart w:id="1" w:name="_Toc166434795"/>
      <w:bookmarkStart w:id="2" w:name="_Toc177544014"/>
      <w:r>
        <w:lastRenderedPageBreak/>
        <w:t>Ход выполнения лабораторной работы</w:t>
      </w:r>
      <w:bookmarkEnd w:id="1"/>
      <w:bookmarkEnd w:id="2"/>
      <w:r w:rsidR="004E3B4B">
        <w:br/>
      </w:r>
      <w:r w:rsidR="004E3B4B">
        <w:br/>
        <w:t xml:space="preserve">1. Подготовка рабочего проекта </w:t>
      </w:r>
    </w:p>
    <w:p w14:paraId="79A8753D" w14:textId="58F3A88C" w:rsidR="004E3B4B" w:rsidRDefault="004E3B4B" w:rsidP="004E3B4B">
      <w:pPr>
        <w:pStyle w:val="a7"/>
        <w:rPr>
          <w:lang w:eastAsia="en-US"/>
        </w:rPr>
      </w:pPr>
      <w:r>
        <w:rPr>
          <w:lang w:eastAsia="en-US"/>
        </w:rPr>
        <w:t xml:space="preserve">На диске создали папку с названием проекта и загрузили в нее данные с </w:t>
      </w:r>
      <w:r>
        <w:rPr>
          <w:lang w:val="en-US" w:eastAsia="en-US"/>
        </w:rPr>
        <w:t>CSV</w:t>
      </w:r>
      <w:r w:rsidRPr="004E3B4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EXCEL</w:t>
      </w:r>
      <w:r w:rsidRPr="004E3B4B">
        <w:rPr>
          <w:lang w:eastAsia="en-US"/>
        </w:rPr>
        <w:t xml:space="preserve"> </w:t>
      </w:r>
      <w:r>
        <w:rPr>
          <w:lang w:eastAsia="en-US"/>
        </w:rPr>
        <w:t>файлами</w:t>
      </w:r>
    </w:p>
    <w:p w14:paraId="1695E970" w14:textId="3C9EF9D4" w:rsidR="004E3B4B" w:rsidRDefault="004E3B4B" w:rsidP="004E3B4B">
      <w:pPr>
        <w:pStyle w:val="a7"/>
        <w:rPr>
          <w:lang w:eastAsia="en-US"/>
        </w:rPr>
      </w:pPr>
      <w:r w:rsidRPr="004E3B4B">
        <w:rPr>
          <w:lang w:eastAsia="en-US"/>
        </w:rPr>
        <w:drawing>
          <wp:inline distT="0" distB="0" distL="0" distR="0" wp14:anchorId="0FA6FC7D" wp14:editId="1431121E">
            <wp:extent cx="5830114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C10" w14:textId="619D4268" w:rsidR="004E3B4B" w:rsidRPr="004E3B4B" w:rsidRDefault="004E3B4B" w:rsidP="004E3B4B">
      <w:pPr>
        <w:pStyle w:val="a7"/>
        <w:jc w:val="center"/>
        <w:rPr>
          <w:lang w:eastAsia="en-US"/>
        </w:rPr>
      </w:pPr>
      <w:r>
        <w:rPr>
          <w:lang w:eastAsia="en-US"/>
        </w:rPr>
        <w:t>Рис. 1. Подготовка проекта</w:t>
      </w:r>
    </w:p>
    <w:p w14:paraId="1D24BFE7" w14:textId="267B3573" w:rsidR="00CB50D0" w:rsidRDefault="004E3B4B" w:rsidP="004E3B4B">
      <w:pPr>
        <w:pStyle w:val="10"/>
        <w:numPr>
          <w:ilvl w:val="0"/>
          <w:numId w:val="0"/>
        </w:numPr>
        <w:tabs>
          <w:tab w:val="num" w:pos="1134"/>
        </w:tabs>
      </w:pPr>
      <w:r>
        <w:lastRenderedPageBreak/>
        <w:t>2</w:t>
      </w:r>
      <w:r>
        <w:t xml:space="preserve">. </w:t>
      </w:r>
      <w:r>
        <w:t>Импорт данных в проект и построение сводной отчетности</w:t>
      </w:r>
    </w:p>
    <w:p w14:paraId="5AF9848B" w14:textId="5B16361D" w:rsidR="004E3B4B" w:rsidRDefault="004E3B4B" w:rsidP="004E3B4B">
      <w:pPr>
        <w:pStyle w:val="a7"/>
        <w:rPr>
          <w:lang w:eastAsia="en-US"/>
        </w:rPr>
      </w:pPr>
      <w:r w:rsidRPr="004E3B4B">
        <w:rPr>
          <w:lang w:eastAsia="en-US"/>
        </w:rPr>
        <w:drawing>
          <wp:anchor distT="0" distB="0" distL="114300" distR="114300" simplePos="0" relativeHeight="251681792" behindDoc="0" locked="0" layoutInCell="1" allowOverlap="1" wp14:anchorId="03147CF1" wp14:editId="12D4DC50">
            <wp:simplePos x="0" y="0"/>
            <wp:positionH relativeFrom="column">
              <wp:posOffset>1477468</wp:posOffset>
            </wp:positionH>
            <wp:positionV relativeFrom="paragraph">
              <wp:posOffset>570865</wp:posOffset>
            </wp:positionV>
            <wp:extent cx="2790825" cy="4157331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5"/>
                    <a:stretch/>
                  </pic:blipFill>
                  <pic:spPr bwMode="auto">
                    <a:xfrm>
                      <a:off x="0" y="0"/>
                      <a:ext cx="2790825" cy="415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eastAsia="en-US"/>
        </w:rPr>
        <w:t>При помощи компонентов импорта добавили рабочие файлы с данными в проект.</w:t>
      </w:r>
    </w:p>
    <w:p w14:paraId="60435AD6" w14:textId="0FA57F6D" w:rsidR="004E3B4B" w:rsidRPr="004E3B4B" w:rsidRDefault="004E3B4B" w:rsidP="004E3B4B">
      <w:pPr>
        <w:pStyle w:val="a7"/>
        <w:jc w:val="center"/>
        <w:rPr>
          <w:lang w:eastAsia="en-US"/>
        </w:rPr>
      </w:pPr>
      <w:r>
        <w:rPr>
          <w:lang w:eastAsia="en-US"/>
        </w:rPr>
        <w:br w:type="textWrapping" w:clear="all"/>
      </w:r>
      <w:r>
        <w:rPr>
          <w:lang w:eastAsia="en-US"/>
        </w:rPr>
        <w:t>Р</w:t>
      </w:r>
      <w:r>
        <w:rPr>
          <w:lang w:eastAsia="en-US"/>
        </w:rPr>
        <w:t>ис. 2</w:t>
      </w:r>
      <w:r>
        <w:rPr>
          <w:lang w:eastAsia="en-US"/>
        </w:rPr>
        <w:t xml:space="preserve">. </w:t>
      </w:r>
      <w:r>
        <w:rPr>
          <w:lang w:eastAsia="en-US"/>
        </w:rPr>
        <w:t>Импорт данных в проект</w:t>
      </w:r>
    </w:p>
    <w:p w14:paraId="7C21B7E3" w14:textId="3125E52B" w:rsidR="004E3B4B" w:rsidRDefault="004E3B4B" w:rsidP="004E3B4B">
      <w:pPr>
        <w:pStyle w:val="a7"/>
        <w:ind w:firstLine="0"/>
        <w:rPr>
          <w:lang w:eastAsia="en-US"/>
        </w:rPr>
      </w:pPr>
    </w:p>
    <w:p w14:paraId="15D57E43" w14:textId="75749CDD" w:rsidR="004E3B4B" w:rsidRDefault="004E3B4B" w:rsidP="004E3B4B">
      <w:pPr>
        <w:pStyle w:val="a7"/>
        <w:ind w:firstLine="0"/>
        <w:rPr>
          <w:lang w:eastAsia="en-US"/>
        </w:rPr>
      </w:pPr>
      <w:r>
        <w:rPr>
          <w:lang w:eastAsia="en-US"/>
        </w:rPr>
        <w:tab/>
        <w:t>При помощи компонента трансформации «Слияние» объединили входные данные в один файл при помощи ключевых слов и позиций</w:t>
      </w:r>
    </w:p>
    <w:p w14:paraId="15B2B7C2" w14:textId="2BE21681" w:rsidR="004E3B4B" w:rsidRDefault="004E3B4B" w:rsidP="004E3B4B">
      <w:pPr>
        <w:pStyle w:val="a7"/>
        <w:ind w:firstLine="0"/>
        <w:rPr>
          <w:lang w:eastAsia="en-US"/>
        </w:rPr>
      </w:pPr>
      <w:r w:rsidRPr="004E3B4B">
        <w:rPr>
          <w:lang w:eastAsia="en-US"/>
        </w:rPr>
        <w:lastRenderedPageBreak/>
        <w:drawing>
          <wp:inline distT="0" distB="0" distL="0" distR="0" wp14:anchorId="1A505794" wp14:editId="173C798C">
            <wp:extent cx="5096586" cy="3982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0DC8" w14:textId="5F1E6A54" w:rsidR="004E3B4B" w:rsidRDefault="004E3B4B" w:rsidP="004E3B4B">
      <w:pPr>
        <w:pStyle w:val="a7"/>
        <w:jc w:val="center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ис. 3. Объединение входных файлов в один</w:t>
      </w:r>
    </w:p>
    <w:p w14:paraId="2CE20D55" w14:textId="24A6012E" w:rsidR="004E3B4B" w:rsidRPr="004E3B4B" w:rsidRDefault="004E3B4B" w:rsidP="004E3B4B">
      <w:pPr>
        <w:pStyle w:val="a7"/>
        <w:jc w:val="center"/>
        <w:rPr>
          <w:lang w:eastAsia="en-US"/>
        </w:rPr>
      </w:pPr>
      <w:r w:rsidRPr="004E3B4B">
        <w:rPr>
          <w:lang w:eastAsia="en-US"/>
        </w:rPr>
        <w:drawing>
          <wp:inline distT="0" distB="0" distL="0" distR="0" wp14:anchorId="0F880201" wp14:editId="6FC18DFE">
            <wp:extent cx="6001588" cy="267689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E52" w14:textId="77777777" w:rsidR="004E3B4B" w:rsidRDefault="004E3B4B" w:rsidP="004E3B4B">
      <w:pPr>
        <w:pStyle w:val="a7"/>
        <w:ind w:firstLine="0"/>
        <w:jc w:val="center"/>
        <w:rPr>
          <w:lang w:eastAsia="en-US"/>
        </w:rPr>
      </w:pPr>
    </w:p>
    <w:p w14:paraId="2402CF75" w14:textId="68CA04EF" w:rsidR="004E3B4B" w:rsidRDefault="004E3B4B" w:rsidP="004E3B4B">
      <w:pPr>
        <w:pStyle w:val="a7"/>
        <w:jc w:val="center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ис. 4</w:t>
      </w:r>
      <w:r>
        <w:rPr>
          <w:lang w:eastAsia="en-US"/>
        </w:rPr>
        <w:t xml:space="preserve">. </w:t>
      </w:r>
      <w:r>
        <w:rPr>
          <w:lang w:eastAsia="en-US"/>
        </w:rPr>
        <w:t>Пример</w:t>
      </w:r>
      <w:r w:rsidR="008F6065">
        <w:rPr>
          <w:lang w:eastAsia="en-US"/>
        </w:rPr>
        <w:t xml:space="preserve"> настроек слияния двух файлов</w:t>
      </w:r>
    </w:p>
    <w:p w14:paraId="5A9FE83A" w14:textId="1869CDD2" w:rsidR="004E3B4B" w:rsidRDefault="004E3B4B" w:rsidP="004E3B4B">
      <w:pPr>
        <w:pStyle w:val="a7"/>
        <w:rPr>
          <w:lang w:eastAsia="en-US"/>
        </w:rPr>
      </w:pPr>
    </w:p>
    <w:p w14:paraId="7C783D5F" w14:textId="6D67664D" w:rsidR="008F6065" w:rsidRDefault="004E3B4B" w:rsidP="004E3B4B">
      <w:pPr>
        <w:tabs>
          <w:tab w:val="left" w:pos="8874"/>
        </w:tabs>
      </w:pPr>
      <w:r>
        <w:tab/>
      </w:r>
    </w:p>
    <w:p w14:paraId="32CC8375" w14:textId="77777777" w:rsidR="008F6065" w:rsidRDefault="008F6065">
      <w:r>
        <w:br w:type="page"/>
      </w:r>
    </w:p>
    <w:p w14:paraId="5249CB23" w14:textId="7EB10B7A" w:rsidR="004E3B4B" w:rsidRDefault="008F6065" w:rsidP="008F6065">
      <w:pPr>
        <w:pStyle w:val="10"/>
        <w:numPr>
          <w:ilvl w:val="0"/>
          <w:numId w:val="0"/>
        </w:numPr>
        <w:tabs>
          <w:tab w:val="num" w:pos="1134"/>
        </w:tabs>
      </w:pPr>
      <w:r>
        <w:lastRenderedPageBreak/>
        <w:t>3</w:t>
      </w:r>
      <w:r>
        <w:t xml:space="preserve">. </w:t>
      </w:r>
      <w:r>
        <w:t>Создание вычисляемых полей и построение диаграммы</w:t>
      </w:r>
    </w:p>
    <w:p w14:paraId="69124A38" w14:textId="67D9738B" w:rsidR="008F6065" w:rsidRDefault="008F6065" w:rsidP="008F6065">
      <w:pPr>
        <w:pStyle w:val="a7"/>
        <w:rPr>
          <w:lang w:eastAsia="en-US"/>
        </w:rPr>
      </w:pPr>
      <w:r>
        <w:rPr>
          <w:lang w:eastAsia="en-US"/>
        </w:rPr>
        <w:t>При помощи вычисляемого поля «Калькулятор» было создано поле «Валовая прибыль»</w:t>
      </w:r>
    </w:p>
    <w:p w14:paraId="1C327BB5" w14:textId="32AA2F5C" w:rsidR="008F6065" w:rsidRDefault="008F6065" w:rsidP="008F6065">
      <w:pPr>
        <w:pStyle w:val="a7"/>
        <w:rPr>
          <w:lang w:eastAsia="en-US"/>
        </w:rPr>
      </w:pPr>
      <w:r w:rsidRPr="008F6065">
        <w:rPr>
          <w:lang w:eastAsia="en-US"/>
        </w:rPr>
        <w:drawing>
          <wp:inline distT="0" distB="0" distL="0" distR="0" wp14:anchorId="0A78E0F7" wp14:editId="54729F5A">
            <wp:extent cx="5585829" cy="11906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858" cy="11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642" w14:textId="626D2984" w:rsidR="008F6065" w:rsidRDefault="008F6065" w:rsidP="008F6065">
      <w:pPr>
        <w:pStyle w:val="a7"/>
        <w:jc w:val="center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ис. 5</w:t>
      </w:r>
      <w:r>
        <w:rPr>
          <w:lang w:eastAsia="en-US"/>
        </w:rPr>
        <w:t xml:space="preserve">. </w:t>
      </w:r>
      <w:r>
        <w:rPr>
          <w:lang w:eastAsia="en-US"/>
        </w:rPr>
        <w:t>Создание поля</w:t>
      </w:r>
    </w:p>
    <w:p w14:paraId="45E7A7A6" w14:textId="4EE8F932" w:rsidR="008F6065" w:rsidRDefault="008F6065" w:rsidP="008F6065">
      <w:pPr>
        <w:pStyle w:val="a7"/>
        <w:rPr>
          <w:lang w:eastAsia="en-US"/>
        </w:rPr>
      </w:pPr>
      <w:r>
        <w:rPr>
          <w:lang w:eastAsia="en-US"/>
        </w:rPr>
        <w:t xml:space="preserve">Для построения сводной таблицы и </w:t>
      </w:r>
      <w:r>
        <w:rPr>
          <w:lang w:eastAsia="en-US"/>
        </w:rPr>
        <w:t>диаграммы</w:t>
      </w:r>
      <w:r>
        <w:rPr>
          <w:lang w:eastAsia="en-US"/>
        </w:rPr>
        <w:t xml:space="preserve"> необходимо создать периоды. Необходимо создать нужные данные при помощи компонента «Дата и время»</w:t>
      </w:r>
    </w:p>
    <w:p w14:paraId="76DDA8FF" w14:textId="7DC9D913" w:rsidR="008F6065" w:rsidRDefault="008F6065" w:rsidP="008F6065">
      <w:pPr>
        <w:pStyle w:val="a7"/>
        <w:jc w:val="center"/>
        <w:rPr>
          <w:lang w:eastAsia="en-US"/>
        </w:rPr>
      </w:pPr>
      <w:r w:rsidRPr="008F6065">
        <w:rPr>
          <w:lang w:eastAsia="en-US"/>
        </w:rPr>
        <w:drawing>
          <wp:anchor distT="0" distB="0" distL="114300" distR="114300" simplePos="0" relativeHeight="251682816" behindDoc="0" locked="0" layoutInCell="1" allowOverlap="1" wp14:anchorId="7CD59FA5" wp14:editId="0CC3BB5E">
            <wp:simplePos x="1350335" y="4242391"/>
            <wp:positionH relativeFrom="column">
              <wp:align>left</wp:align>
            </wp:positionH>
            <wp:positionV relativeFrom="paragraph">
              <wp:align>top</wp:align>
            </wp:positionV>
            <wp:extent cx="5724053" cy="1534795"/>
            <wp:effectExtent l="0" t="0" r="0" b="825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53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br w:type="textWrapping" w:clear="all"/>
      </w:r>
      <w:r>
        <w:rPr>
          <w:lang w:eastAsia="en-US"/>
        </w:rPr>
        <w:t>Р</w:t>
      </w:r>
      <w:r>
        <w:rPr>
          <w:lang w:eastAsia="en-US"/>
        </w:rPr>
        <w:t>ис. 6</w:t>
      </w:r>
      <w:r>
        <w:rPr>
          <w:lang w:eastAsia="en-US"/>
        </w:rPr>
        <w:t xml:space="preserve">. Создание </w:t>
      </w:r>
      <w:r>
        <w:rPr>
          <w:lang w:eastAsia="en-US"/>
        </w:rPr>
        <w:t>периодов</w:t>
      </w:r>
    </w:p>
    <w:p w14:paraId="5AACC61C" w14:textId="5A07D4DE" w:rsidR="008F6065" w:rsidRDefault="008F6065" w:rsidP="008F6065">
      <w:pPr>
        <w:pStyle w:val="a7"/>
        <w:rPr>
          <w:lang w:eastAsia="en-US"/>
        </w:rPr>
      </w:pPr>
      <w:r>
        <w:rPr>
          <w:lang w:eastAsia="en-US"/>
        </w:rPr>
        <w:t>Для построения отчета был использован визуализатор Куб. Для сводной таблицы были использованы следующие данные:</w:t>
      </w:r>
    </w:p>
    <w:p w14:paraId="797E22B6" w14:textId="5DD9E159" w:rsidR="008F6065" w:rsidRDefault="008F6065" w:rsidP="008F6065">
      <w:pPr>
        <w:pStyle w:val="a7"/>
        <w:rPr>
          <w:lang w:eastAsia="en-US"/>
        </w:rPr>
      </w:pPr>
      <w:r>
        <w:rPr>
          <w:lang w:eastAsia="en-US"/>
        </w:rPr>
        <w:t>Столбцы – Филиал</w:t>
      </w:r>
    </w:p>
    <w:p w14:paraId="61F2C864" w14:textId="5A3FF4E1" w:rsidR="008F6065" w:rsidRDefault="008F6065" w:rsidP="008F6065">
      <w:pPr>
        <w:pStyle w:val="a7"/>
        <w:rPr>
          <w:lang w:eastAsia="en-US"/>
        </w:rPr>
      </w:pPr>
      <w:r>
        <w:rPr>
          <w:lang w:eastAsia="en-US"/>
        </w:rPr>
        <w:t>Строки – Дата покупки</w:t>
      </w:r>
    </w:p>
    <w:p w14:paraId="62A239C6" w14:textId="752F4FBE" w:rsidR="008F6065" w:rsidRDefault="008F6065" w:rsidP="008F6065">
      <w:pPr>
        <w:pStyle w:val="a7"/>
        <w:rPr>
          <w:lang w:eastAsia="en-US"/>
        </w:rPr>
      </w:pPr>
      <w:r w:rsidRPr="008F6065">
        <w:rPr>
          <w:lang w:eastAsia="en-US"/>
        </w:rPr>
        <w:lastRenderedPageBreak/>
        <w:drawing>
          <wp:inline distT="0" distB="0" distL="0" distR="0" wp14:anchorId="0B14E2DA" wp14:editId="196AE973">
            <wp:extent cx="5521727" cy="3323576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921" cy="33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637" w14:textId="12D42376" w:rsidR="008F6065" w:rsidRDefault="008F6065" w:rsidP="008F6065">
      <w:pPr>
        <w:pStyle w:val="a7"/>
        <w:jc w:val="center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ис. 7</w:t>
      </w:r>
      <w:r>
        <w:rPr>
          <w:lang w:eastAsia="en-US"/>
        </w:rPr>
        <w:t xml:space="preserve">. </w:t>
      </w:r>
      <w:r w:rsidR="001C6A2A">
        <w:rPr>
          <w:lang w:eastAsia="en-US"/>
        </w:rPr>
        <w:t>Построенная сводная таблица и график</w:t>
      </w:r>
    </w:p>
    <w:p w14:paraId="33132E8D" w14:textId="341A0109" w:rsidR="001C6A2A" w:rsidRDefault="001C6A2A">
      <w:pPr>
        <w:rPr>
          <w:rFonts w:eastAsia="Times New Roman" w:cs="Times New Roman"/>
          <w:color w:val="000000"/>
          <w:szCs w:val="20"/>
        </w:rPr>
      </w:pPr>
      <w:r>
        <w:br w:type="page"/>
      </w:r>
    </w:p>
    <w:p w14:paraId="6E4B7F3A" w14:textId="1CA52955" w:rsidR="001C6A2A" w:rsidRDefault="001C6A2A" w:rsidP="001C6A2A">
      <w:pPr>
        <w:pStyle w:val="10"/>
        <w:numPr>
          <w:ilvl w:val="0"/>
          <w:numId w:val="0"/>
        </w:numPr>
        <w:tabs>
          <w:tab w:val="num" w:pos="1134"/>
        </w:tabs>
      </w:pPr>
      <w:r>
        <w:lastRenderedPageBreak/>
        <w:t>Заключение</w:t>
      </w:r>
    </w:p>
    <w:p w14:paraId="64A67A3A" w14:textId="669FAFDC" w:rsidR="008F6065" w:rsidRDefault="001C6A2A" w:rsidP="001C6A2A">
      <w:pPr>
        <w:pStyle w:val="a7"/>
        <w:rPr>
          <w:lang w:eastAsia="en-US"/>
        </w:rPr>
      </w:pPr>
      <w:r>
        <w:rPr>
          <w:lang w:eastAsia="en-US"/>
        </w:rPr>
        <w:t>В результате выполнен</w:t>
      </w:r>
      <w:bookmarkStart w:id="3" w:name="_GoBack"/>
      <w:bookmarkEnd w:id="3"/>
      <w:r>
        <w:rPr>
          <w:lang w:eastAsia="en-US"/>
        </w:rPr>
        <w:t xml:space="preserve">ия лабораторной работы были получены базовые знания работы с </w:t>
      </w:r>
      <w:r>
        <w:rPr>
          <w:lang w:val="en-US" w:eastAsia="en-US"/>
        </w:rPr>
        <w:t>Loginom</w:t>
      </w:r>
      <w:r>
        <w:rPr>
          <w:lang w:eastAsia="en-US"/>
        </w:rPr>
        <w:t>, а так же был создан собственный проект.</w:t>
      </w:r>
    </w:p>
    <w:p w14:paraId="172A79D2" w14:textId="1921FA8A" w:rsidR="00A16236" w:rsidRDefault="00A16236">
      <w:pPr>
        <w:rPr>
          <w:rFonts w:eastAsia="Times New Roman" w:cs="Times New Roman"/>
          <w:color w:val="000000"/>
          <w:szCs w:val="20"/>
        </w:rPr>
      </w:pPr>
      <w:r>
        <w:br w:type="page"/>
      </w:r>
    </w:p>
    <w:p w14:paraId="21D46E2F" w14:textId="2ED9BA0C" w:rsidR="00A16236" w:rsidRDefault="00A16236" w:rsidP="00A16236">
      <w:pPr>
        <w:pStyle w:val="10"/>
        <w:numPr>
          <w:ilvl w:val="0"/>
          <w:numId w:val="0"/>
        </w:numPr>
        <w:tabs>
          <w:tab w:val="num" w:pos="1134"/>
        </w:tabs>
      </w:pPr>
      <w:r>
        <w:lastRenderedPageBreak/>
        <w:t>Ответы на контрольные вопросы</w:t>
      </w:r>
    </w:p>
    <w:p w14:paraId="6D93B7B2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1. Проблемы при работе с данными в аналитике: Типичные проблемы включают отсутствие качественных данных, разрозненные источники данных, проблемы с форматом данных, дублирование и неполные записи. Эти проблемы необходимо решать, чтобы обеспечить точность и надежность аналитических выводов, повысить эффективность принятия решений и минимизировать риски.</w:t>
      </w:r>
    </w:p>
    <w:p w14:paraId="56FB1176" w14:textId="77777777" w:rsidR="00A16236" w:rsidRDefault="00A16236" w:rsidP="00A16236">
      <w:pPr>
        <w:pStyle w:val="a7"/>
        <w:rPr>
          <w:lang w:eastAsia="en-US"/>
        </w:rPr>
      </w:pPr>
    </w:p>
    <w:p w14:paraId="78D9C7FC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2. Этапы подготовки данных: Основные этапы включают сбор данных, очистку данных, преобразование данных, интеграцию данных из различных источников и валидацию данных.</w:t>
      </w:r>
    </w:p>
    <w:p w14:paraId="55DA12DF" w14:textId="77777777" w:rsidR="00A16236" w:rsidRDefault="00A16236" w:rsidP="00A16236">
      <w:pPr>
        <w:pStyle w:val="a7"/>
        <w:rPr>
          <w:lang w:eastAsia="en-US"/>
        </w:rPr>
      </w:pPr>
    </w:p>
    <w:p w14:paraId="2A12C676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3. Пакет в Loginom: Пакет представляет собой контейнер для логики обработки данных. В его структуру входят узлы, сценарии, модули и другие компоненты, которые помогают организовать и автоматизировать процессы обработки данных.</w:t>
      </w:r>
    </w:p>
    <w:p w14:paraId="2D54615A" w14:textId="77777777" w:rsidR="00A16236" w:rsidRDefault="00A16236" w:rsidP="00A16236">
      <w:pPr>
        <w:pStyle w:val="a7"/>
        <w:rPr>
          <w:lang w:eastAsia="en-US"/>
        </w:rPr>
      </w:pPr>
    </w:p>
    <w:p w14:paraId="19279449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4. Модуль в Loginom: Модуль — это отдельный элемент функциональности, который может включать в себя различные узлы и сценарии. Его структура может содержать настройки, параметры и зависимости от других модулей.</w:t>
      </w:r>
    </w:p>
    <w:p w14:paraId="1E707F27" w14:textId="77777777" w:rsidR="00A16236" w:rsidRDefault="00A16236" w:rsidP="00A16236">
      <w:pPr>
        <w:pStyle w:val="a7"/>
        <w:rPr>
          <w:lang w:eastAsia="en-US"/>
        </w:rPr>
      </w:pPr>
    </w:p>
    <w:p w14:paraId="5CCAAB58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5. Сценарий: Сценарий — это последовательность действий, которые выполняются для обработки данных. Он состоит из узлов, соединений между ними и параметров. Сценарий можно запустить через интерфейс программы или с помощью командной строки.</w:t>
      </w:r>
    </w:p>
    <w:p w14:paraId="661C474D" w14:textId="77777777" w:rsidR="00A16236" w:rsidRDefault="00A16236" w:rsidP="00A16236">
      <w:pPr>
        <w:pStyle w:val="a7"/>
        <w:rPr>
          <w:lang w:eastAsia="en-US"/>
        </w:rPr>
      </w:pPr>
    </w:p>
    <w:p w14:paraId="65E84A3C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 xml:space="preserve">6. Узел в Loginom: Узел — это элемент обработки данных, выполняющий определенную функцию (например, фильтрация, агрегация). В Loginom имеются </w:t>
      </w:r>
      <w:r>
        <w:rPr>
          <w:lang w:eastAsia="en-US"/>
        </w:rPr>
        <w:lastRenderedPageBreak/>
        <w:t>различные типы узлов: узлы ввода/вывода, узлы обработки, узлы визуализации и др.</w:t>
      </w:r>
    </w:p>
    <w:p w14:paraId="1B74C3E7" w14:textId="77777777" w:rsidR="00A16236" w:rsidRDefault="00A16236" w:rsidP="00A16236">
      <w:pPr>
        <w:pStyle w:val="a7"/>
        <w:rPr>
          <w:lang w:eastAsia="en-US"/>
        </w:rPr>
      </w:pPr>
    </w:p>
    <w:p w14:paraId="698C422B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7. Виды портов в узлах: В узлах Loginom существуют порты ввода и вывода. Порты ввода принимают данные, а порты вывода отправляют результаты обработки.</w:t>
      </w:r>
    </w:p>
    <w:p w14:paraId="44D34FE0" w14:textId="77777777" w:rsidR="00A16236" w:rsidRDefault="00A16236" w:rsidP="00A16236">
      <w:pPr>
        <w:pStyle w:val="a7"/>
        <w:rPr>
          <w:lang w:eastAsia="en-US"/>
        </w:rPr>
      </w:pPr>
    </w:p>
    <w:p w14:paraId="79AC1F8F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8. Режим Предпросмотр: Используется для предварительного просмотра данных на выходе из узла перед выполнением полного сценария. Это помогает быстро проверить корректность настроек.</w:t>
      </w:r>
    </w:p>
    <w:p w14:paraId="5B43B353" w14:textId="77777777" w:rsidR="00A16236" w:rsidRDefault="00A16236" w:rsidP="00A16236">
      <w:pPr>
        <w:pStyle w:val="a7"/>
        <w:rPr>
          <w:lang w:eastAsia="en-US"/>
        </w:rPr>
      </w:pPr>
    </w:p>
    <w:p w14:paraId="4F435317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9. Визуализаторы в Loginom: Визуализаторы позволяют представлять данные в графическом виде (графики, таблицы и др.). Их особенности включают возможность настройки представления данных и интерактивного взаимодействия с ними.</w:t>
      </w:r>
    </w:p>
    <w:p w14:paraId="64D76E52" w14:textId="77777777" w:rsidR="00A16236" w:rsidRDefault="00A16236" w:rsidP="00A16236">
      <w:pPr>
        <w:pStyle w:val="a7"/>
        <w:rPr>
          <w:lang w:eastAsia="en-US"/>
        </w:rPr>
      </w:pPr>
    </w:p>
    <w:p w14:paraId="37B03F3E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10. Импорт данных из внешних источников: Данные можно импортировать через интеграцию с базами данных, API, файлы CSV, Excel и другие форматы. Loginom поддерживает различные коннекторы для упрощения этого процесса.</w:t>
      </w:r>
    </w:p>
    <w:p w14:paraId="7F77063C" w14:textId="77777777" w:rsidR="00A16236" w:rsidRDefault="00A16236" w:rsidP="00A16236">
      <w:pPr>
        <w:pStyle w:val="a7"/>
        <w:rPr>
          <w:lang w:eastAsia="en-US"/>
        </w:rPr>
      </w:pPr>
    </w:p>
    <w:p w14:paraId="14372E66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11. Настройка типа и вида данных: Это необходимо для правильной интерпретации загружаемых данных, что влияет на их обработку и анализ. Неверная настройка может привести к ошибкам или некорректным результатам.</w:t>
      </w:r>
    </w:p>
    <w:p w14:paraId="23FBC99C" w14:textId="77777777" w:rsidR="00A16236" w:rsidRDefault="00A16236" w:rsidP="00A16236">
      <w:pPr>
        <w:pStyle w:val="a7"/>
        <w:rPr>
          <w:lang w:eastAsia="en-US"/>
        </w:rPr>
      </w:pPr>
    </w:p>
    <w:p w14:paraId="0D723540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t>12. Непрерывный и дискретный вид данных: Непрерывные данные могут принимать любое значение в пределах диапазона (например, температура), тогда как дискретные данные принимают конечное количество значений (например, количество продаж).</w:t>
      </w:r>
    </w:p>
    <w:p w14:paraId="717187FA" w14:textId="77777777" w:rsidR="00A16236" w:rsidRDefault="00A16236" w:rsidP="00A16236">
      <w:pPr>
        <w:pStyle w:val="a7"/>
        <w:rPr>
          <w:lang w:eastAsia="en-US"/>
        </w:rPr>
      </w:pPr>
    </w:p>
    <w:p w14:paraId="2B7A76B6" w14:textId="77777777" w:rsidR="00A16236" w:rsidRDefault="00A16236" w:rsidP="00A16236">
      <w:pPr>
        <w:pStyle w:val="a7"/>
        <w:rPr>
          <w:lang w:eastAsia="en-US"/>
        </w:rPr>
      </w:pPr>
      <w:r>
        <w:rPr>
          <w:lang w:eastAsia="en-US"/>
        </w:rPr>
        <w:lastRenderedPageBreak/>
        <w:t>13. Узел Слияние: Узел Слияние используется для объединения данных из разных источников или таблиц. При настройке следует указать ключевые поля для объединения и тип слияния (внутреннее, левое, правое и др.).</w:t>
      </w:r>
    </w:p>
    <w:p w14:paraId="1428E562" w14:textId="77777777" w:rsidR="00A16236" w:rsidRDefault="00A16236" w:rsidP="00A16236">
      <w:pPr>
        <w:pStyle w:val="a7"/>
        <w:rPr>
          <w:lang w:eastAsia="en-US"/>
        </w:rPr>
      </w:pPr>
    </w:p>
    <w:p w14:paraId="4795490A" w14:textId="45EF6E4E" w:rsidR="00A16236" w:rsidRPr="001C6A2A" w:rsidRDefault="00A16236" w:rsidP="00A16236">
      <w:pPr>
        <w:pStyle w:val="a7"/>
        <w:rPr>
          <w:lang w:eastAsia="en-US"/>
        </w:rPr>
      </w:pPr>
      <w:r>
        <w:rPr>
          <w:lang w:eastAsia="en-US"/>
        </w:rPr>
        <w:t>14. Создание вычисляемого поля: Вычисляемое поле создается в узле обработки данных с помощью формул или выражений для выполнения расчетов на основе существующих полей. Это позволяет добавлять новые метрики или преобразовывать данные в нужный формат.</w:t>
      </w:r>
    </w:p>
    <w:sectPr w:rsidR="00A16236" w:rsidRPr="001C6A2A" w:rsidSect="00A23F39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04A3A" w14:textId="77777777" w:rsidR="00AA0A28" w:rsidRDefault="00AA0A28" w:rsidP="00A77D0B">
      <w:r>
        <w:separator/>
      </w:r>
    </w:p>
  </w:endnote>
  <w:endnote w:type="continuationSeparator" w:id="0">
    <w:p w14:paraId="49D4D100" w14:textId="77777777" w:rsidR="00AA0A28" w:rsidRDefault="00AA0A28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D9588" w14:textId="77777777"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14:paraId="17FE6A69" w14:textId="77777777"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9F7F3" w14:textId="77777777"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14:paraId="04E9E498" w14:textId="77777777"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14:paraId="1BF3615B" w14:textId="77777777" w:rsidR="00B803D9" w:rsidRDefault="00B803D9">
    <w:pPr>
      <w:pStyle w:val="ae"/>
    </w:pPr>
  </w:p>
  <w:p w14:paraId="62EAAB20" w14:textId="77777777" w:rsidR="00B803D9" w:rsidRDefault="00B803D9">
    <w:pPr>
      <w:pStyle w:val="ae"/>
    </w:pPr>
  </w:p>
  <w:p w14:paraId="5FB3DBBA" w14:textId="77777777" w:rsidR="00B803D9" w:rsidRDefault="00B803D9">
    <w:pPr>
      <w:pStyle w:val="ae"/>
    </w:pPr>
  </w:p>
  <w:p w14:paraId="120162B6" w14:textId="77777777" w:rsidR="00B803D9" w:rsidRDefault="00B803D9">
    <w:pPr>
      <w:pStyle w:val="ae"/>
    </w:pPr>
  </w:p>
  <w:p w14:paraId="5A34A86C" w14:textId="77777777" w:rsidR="00B803D9" w:rsidRDefault="00B803D9">
    <w:pPr>
      <w:pStyle w:val="ae"/>
    </w:pPr>
  </w:p>
  <w:p w14:paraId="312E1BF0" w14:textId="77777777" w:rsidR="00B803D9" w:rsidRDefault="00B803D9">
    <w:pPr>
      <w:pStyle w:val="ae"/>
    </w:pPr>
  </w:p>
  <w:p w14:paraId="50F2A4D2" w14:textId="77777777" w:rsidR="00B803D9" w:rsidRDefault="00B803D9">
    <w:pPr>
      <w:pStyle w:val="ae"/>
    </w:pPr>
  </w:p>
  <w:p w14:paraId="07A9F5F1" w14:textId="77777777"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1F980" w14:textId="3FCD694C"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A16236">
      <w:rPr>
        <w:noProof/>
      </w:rPr>
      <w:t>9</w:t>
    </w:r>
    <w:r>
      <w:fldChar w:fldCharType="end"/>
    </w:r>
  </w:p>
  <w:p w14:paraId="325D62D1" w14:textId="77777777" w:rsidR="00B803D9" w:rsidRPr="002D2620" w:rsidRDefault="000A69BF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sz w:val="44"/>
        <w:szCs w:val="44"/>
      </w:rPr>
      <w:t>3241</w:t>
    </w:r>
    <w:r w:rsidR="00E316C5" w:rsidRPr="00EB5176">
      <w:rPr>
        <w:rFonts w:ascii="Arial" w:hAnsi="Arial" w:cs="Arial"/>
        <w:sz w:val="44"/>
        <w:szCs w:val="44"/>
      </w:rPr>
      <w:t>.</w:t>
    </w:r>
    <w:r w:rsidRPr="000A69BF">
      <w:rPr>
        <w:rFonts w:ascii="Arial" w:hAnsi="Arial" w:cs="Arial"/>
        <w:sz w:val="44"/>
        <w:szCs w:val="44"/>
      </w:rPr>
      <w:t>502507</w:t>
    </w:r>
    <w:r w:rsidR="00B803D9" w:rsidRPr="002D2620">
      <w:rPr>
        <w:rFonts w:ascii="Arial" w:hAnsi="Arial" w:cs="Arial"/>
        <w:sz w:val="44"/>
        <w:szCs w:val="44"/>
      </w:rPr>
      <w:t>.000 ПЗ</w:t>
    </w:r>
  </w:p>
  <w:p w14:paraId="43A4B20F" w14:textId="77777777"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E5DAB" w14:textId="77777777"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14:paraId="4C4C3F10" w14:textId="77777777"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14:paraId="241C2FC4" w14:textId="5B2AD335" w:rsidR="002A69B7" w:rsidRPr="000A69BF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r w:rsidRPr="000A69BF">
      <w:rPr>
        <w:rFonts w:ascii="GOST type B" w:hAnsi="GOST type B" w:cs="Arial"/>
        <w:i/>
        <w:sz w:val="32"/>
      </w:rPr>
      <w:t>УУНиТ</w:t>
    </w:r>
    <w:r w:rsidRPr="000A69BF">
      <w:rPr>
        <w:rFonts w:ascii="GOST type B" w:hAnsi="GOST type B" w:cs="Arial"/>
        <w:i/>
        <w:sz w:val="32"/>
      </w:rPr>
      <w:br/>
    </w:r>
    <w:r w:rsidR="000A69BF" w:rsidRPr="000A69BF">
      <w:rPr>
        <w:rFonts w:ascii="GOST type B" w:hAnsi="GOST type B" w:cs="Arial"/>
        <w:i/>
        <w:sz w:val="32"/>
      </w:rPr>
      <w:t>ИСТ</w:t>
    </w:r>
    <w:r w:rsidR="002A69B7" w:rsidRPr="000A69BF">
      <w:rPr>
        <w:rFonts w:ascii="GOST type B" w:hAnsi="GOST type B" w:cs="Arial"/>
        <w:i/>
        <w:sz w:val="32"/>
      </w:rPr>
      <w:t>-</w:t>
    </w:r>
    <w:r w:rsidR="00436EA9">
      <w:rPr>
        <w:rFonts w:ascii="GOST type B" w:hAnsi="GOST type B" w:cs="Arial"/>
        <w:i/>
        <w:sz w:val="32"/>
      </w:rPr>
      <w:t>3</w:t>
    </w:r>
    <w:r w:rsidR="000A69BF" w:rsidRPr="000A69BF">
      <w:rPr>
        <w:rFonts w:ascii="GOST type B" w:hAnsi="GOST type B" w:cs="Arial"/>
        <w:i/>
        <w:sz w:val="32"/>
      </w:rPr>
      <w:t>18Б</w:t>
    </w:r>
  </w:p>
  <w:p w14:paraId="68613BB5" w14:textId="77777777" w:rsidR="002A69B7" w:rsidRDefault="002A69B7">
    <w:pPr>
      <w:pStyle w:val="ae"/>
    </w:pPr>
  </w:p>
  <w:p w14:paraId="753C6FDC" w14:textId="77777777" w:rsidR="002A69B7" w:rsidRDefault="002A69B7">
    <w:pPr>
      <w:pStyle w:val="ae"/>
    </w:pPr>
  </w:p>
  <w:p w14:paraId="2A9C3459" w14:textId="77777777" w:rsidR="008F0903" w:rsidRPr="00EB5176" w:rsidRDefault="000A69BF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0A69BF">
      <w:rPr>
        <w:rFonts w:ascii="Arial" w:hAnsi="Arial" w:cs="Arial"/>
        <w:sz w:val="48"/>
        <w:szCs w:val="44"/>
      </w:rPr>
      <w:t>3241</w:t>
    </w:r>
    <w:r w:rsidR="008F0903" w:rsidRPr="000A69BF">
      <w:rPr>
        <w:rFonts w:ascii="Arial" w:hAnsi="Arial" w:cs="Arial"/>
        <w:sz w:val="48"/>
        <w:szCs w:val="44"/>
      </w:rPr>
      <w:t>.</w:t>
    </w:r>
    <w:r w:rsidRPr="000A69BF">
      <w:rPr>
        <w:rFonts w:ascii="Arial" w:hAnsi="Arial" w:cs="Arial"/>
        <w:sz w:val="48"/>
        <w:szCs w:val="44"/>
      </w:rPr>
      <w:t>502507</w:t>
    </w:r>
    <w:r w:rsidR="008F0903" w:rsidRPr="008F0903">
      <w:rPr>
        <w:rFonts w:ascii="Arial" w:hAnsi="Arial" w:cs="Arial"/>
        <w:sz w:val="48"/>
        <w:szCs w:val="44"/>
      </w:rPr>
      <w:t>.000 ПЗ</w:t>
    </w:r>
  </w:p>
  <w:p w14:paraId="459103B0" w14:textId="77777777" w:rsidR="002A69B7" w:rsidRDefault="002A69B7">
    <w:pPr>
      <w:pStyle w:val="ae"/>
    </w:pPr>
  </w:p>
  <w:p w14:paraId="67474A1B" w14:textId="77777777" w:rsidR="002A69B7" w:rsidRDefault="002A69B7">
    <w:pPr>
      <w:pStyle w:val="ae"/>
    </w:pPr>
  </w:p>
  <w:p w14:paraId="34F2DF7A" w14:textId="23F35EF6" w:rsidR="002A69B7" w:rsidRDefault="006923F2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sz w:val="20"/>
      </w:rPr>
    </w:pPr>
    <w:r>
      <w:rPr>
        <w:rFonts w:ascii="GOST type B" w:hAnsi="GOST type B" w:cs="Arial"/>
        <w:i/>
        <w:sz w:val="20"/>
      </w:rPr>
      <w:t>Акатьев Б.А</w:t>
    </w:r>
    <w:r w:rsidR="00436EA9">
      <w:rPr>
        <w:rFonts w:ascii="GOST type B" w:hAnsi="GOST type B" w:cs="Arial"/>
        <w:i/>
        <w:sz w:val="20"/>
      </w:rPr>
      <w:br/>
    </w:r>
  </w:p>
  <w:p w14:paraId="4A8EC3F4" w14:textId="4E769912" w:rsidR="00436EA9" w:rsidRPr="000A69BF" w:rsidRDefault="00436EA9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sz w:val="20"/>
      </w:rPr>
    </w:pPr>
    <w:r>
      <w:rPr>
        <w:rFonts w:ascii="GOST type B" w:hAnsi="GOST type B" w:cs="Arial"/>
        <w:i/>
        <w:sz w:val="20"/>
      </w:rPr>
      <w:t>По</w:t>
    </w:r>
  </w:p>
  <w:p w14:paraId="647413D9" w14:textId="238D0E3D" w:rsidR="008F0903" w:rsidRPr="00436EA9" w:rsidRDefault="00436EA9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</w:rPr>
      <w:t xml:space="preserve">Основы работы с </w:t>
    </w:r>
    <w:r>
      <w:rPr>
        <w:rFonts w:ascii="GOST type B" w:hAnsi="GOST type B" w:cs="Arial"/>
        <w:i/>
        <w:lang w:val="en-US"/>
      </w:rPr>
      <w:t>Loginom</w:t>
    </w:r>
  </w:p>
  <w:p w14:paraId="542A6571" w14:textId="77777777" w:rsidR="002A69B7" w:rsidRDefault="002A69B7">
    <w:pPr>
      <w:pStyle w:val="ae"/>
    </w:pPr>
  </w:p>
  <w:p w14:paraId="79827252" w14:textId="4F07DD87" w:rsidR="008F0903" w:rsidRPr="000A69BF" w:rsidRDefault="00436EA9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sz w:val="20"/>
      </w:rPr>
    </w:pPr>
    <w:r>
      <w:rPr>
        <w:rFonts w:ascii="GOST type B" w:hAnsi="GOST type B" w:cs="Arial"/>
        <w:i/>
        <w:sz w:val="20"/>
      </w:rPr>
      <w:t>Зверева Н.Н</w:t>
    </w:r>
  </w:p>
  <w:p w14:paraId="1C689E90" w14:textId="32323805"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A16236">
      <w:rPr>
        <w:noProof/>
        <w:sz w:val="20"/>
      </w:rPr>
      <w:t>2</w:t>
    </w:r>
    <w:r w:rsidRPr="00B639DE">
      <w:rPr>
        <w:sz w:val="20"/>
      </w:rPr>
      <w:fldChar w:fldCharType="end"/>
    </w:r>
  </w:p>
  <w:p w14:paraId="7497CE01" w14:textId="6B2DBF3C"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A16236">
      <w:rPr>
        <w:bCs/>
        <w:noProof/>
        <w:sz w:val="20"/>
      </w:rPr>
      <w:t>12</w:t>
    </w:r>
    <w:r w:rsidRPr="00B639DE">
      <w:rPr>
        <w:bCs/>
        <w:sz w:val="20"/>
      </w:rPr>
      <w:fldChar w:fldCharType="end"/>
    </w:r>
  </w:p>
  <w:p w14:paraId="7EC6F871" w14:textId="77777777" w:rsidR="002A69B7" w:rsidRDefault="002A69B7">
    <w:pPr>
      <w:pStyle w:val="ae"/>
    </w:pPr>
  </w:p>
  <w:p w14:paraId="3235FF76" w14:textId="77777777" w:rsidR="002A69B7" w:rsidRDefault="002A69B7">
    <w:pPr>
      <w:pStyle w:val="ae"/>
    </w:pPr>
  </w:p>
  <w:p w14:paraId="5C9627CF" w14:textId="77777777"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5B6C" w14:textId="77777777" w:rsidR="00AA0A28" w:rsidRDefault="00AA0A28" w:rsidP="00A77D0B">
      <w:r>
        <w:separator/>
      </w:r>
    </w:p>
  </w:footnote>
  <w:footnote w:type="continuationSeparator" w:id="0">
    <w:p w14:paraId="6D15D9D6" w14:textId="77777777" w:rsidR="00AA0A28" w:rsidRDefault="00AA0A28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2AAAC" w14:textId="77777777"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 wp14:anchorId="4DF03397" wp14:editId="12F81148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23" name="Рисунок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E0B8" w14:textId="77777777"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 wp14:anchorId="51BBC06F" wp14:editId="2AD254E4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BE85" w14:textId="77777777"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620F7E40" wp14:editId="076B4BC6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1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3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5531"/>
        </w:tabs>
        <w:ind w:left="5531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667"/>
        </w:tabs>
        <w:ind w:left="666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5819"/>
        </w:tabs>
        <w:ind w:left="5819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5963"/>
        </w:tabs>
        <w:ind w:left="59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07"/>
        </w:tabs>
        <w:ind w:left="61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51"/>
        </w:tabs>
        <w:ind w:left="62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5"/>
        </w:tabs>
        <w:ind w:left="63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39"/>
        </w:tabs>
        <w:ind w:left="65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83"/>
        </w:tabs>
        <w:ind w:left="6683" w:hanging="1584"/>
      </w:pPr>
      <w:rPr>
        <w:rFonts w:hint="default"/>
      </w:rPr>
    </w:lvl>
  </w:abstractNum>
  <w:abstractNum w:abstractNumId="19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7"/>
  </w:num>
  <w:num w:numId="5">
    <w:abstractNumId w:val="23"/>
  </w:num>
  <w:num w:numId="6">
    <w:abstractNumId w:val="28"/>
  </w:num>
  <w:num w:numId="7">
    <w:abstractNumId w:val="12"/>
  </w:num>
  <w:num w:numId="8">
    <w:abstractNumId w:val="15"/>
  </w:num>
  <w:num w:numId="9">
    <w:abstractNumId w:val="20"/>
  </w:num>
  <w:num w:numId="10">
    <w:abstractNumId w:val="14"/>
  </w:num>
  <w:num w:numId="11">
    <w:abstractNumId w:val="26"/>
  </w:num>
  <w:num w:numId="12">
    <w:abstractNumId w:val="25"/>
  </w:num>
  <w:num w:numId="13">
    <w:abstractNumId w:val="13"/>
  </w:num>
  <w:num w:numId="14">
    <w:abstractNumId w:val="24"/>
  </w:num>
  <w:num w:numId="15">
    <w:abstractNumId w:val="11"/>
  </w:num>
  <w:num w:numId="16">
    <w:abstractNumId w:val="17"/>
  </w:num>
  <w:num w:numId="17">
    <w:abstractNumId w:val="19"/>
  </w:num>
  <w:num w:numId="18">
    <w:abstractNumId w:val="21"/>
  </w:num>
  <w:num w:numId="19">
    <w:abstractNumId w:val="2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26"/>
    <w:rsid w:val="00001761"/>
    <w:rsid w:val="000162A5"/>
    <w:rsid w:val="00023B3E"/>
    <w:rsid w:val="00024577"/>
    <w:rsid w:val="00036F50"/>
    <w:rsid w:val="0004764C"/>
    <w:rsid w:val="00053F26"/>
    <w:rsid w:val="00066C9A"/>
    <w:rsid w:val="00093563"/>
    <w:rsid w:val="000A69BF"/>
    <w:rsid w:val="000C1C0B"/>
    <w:rsid w:val="00117B43"/>
    <w:rsid w:val="001211B9"/>
    <w:rsid w:val="001562B3"/>
    <w:rsid w:val="00156732"/>
    <w:rsid w:val="00157FBD"/>
    <w:rsid w:val="00172D86"/>
    <w:rsid w:val="001812D3"/>
    <w:rsid w:val="001C6307"/>
    <w:rsid w:val="001C6A2A"/>
    <w:rsid w:val="0021080B"/>
    <w:rsid w:val="00235D5F"/>
    <w:rsid w:val="00264D61"/>
    <w:rsid w:val="00265155"/>
    <w:rsid w:val="0027615E"/>
    <w:rsid w:val="00276CFD"/>
    <w:rsid w:val="002841BC"/>
    <w:rsid w:val="002A69B7"/>
    <w:rsid w:val="002B5610"/>
    <w:rsid w:val="002E4E17"/>
    <w:rsid w:val="002E5B7A"/>
    <w:rsid w:val="002E6E38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36EA9"/>
    <w:rsid w:val="00440A22"/>
    <w:rsid w:val="00451BC3"/>
    <w:rsid w:val="00465260"/>
    <w:rsid w:val="004666B8"/>
    <w:rsid w:val="004A4077"/>
    <w:rsid w:val="004B2E22"/>
    <w:rsid w:val="004C3843"/>
    <w:rsid w:val="004C7438"/>
    <w:rsid w:val="004E3B4B"/>
    <w:rsid w:val="00502126"/>
    <w:rsid w:val="00504236"/>
    <w:rsid w:val="00507513"/>
    <w:rsid w:val="00532956"/>
    <w:rsid w:val="00537394"/>
    <w:rsid w:val="005525DF"/>
    <w:rsid w:val="00560A83"/>
    <w:rsid w:val="00565D44"/>
    <w:rsid w:val="0057136B"/>
    <w:rsid w:val="005C7E55"/>
    <w:rsid w:val="00633B11"/>
    <w:rsid w:val="00633BDF"/>
    <w:rsid w:val="00642077"/>
    <w:rsid w:val="006711F4"/>
    <w:rsid w:val="006923F2"/>
    <w:rsid w:val="006B1CA2"/>
    <w:rsid w:val="006D0F42"/>
    <w:rsid w:val="006E5CB5"/>
    <w:rsid w:val="006F0DA5"/>
    <w:rsid w:val="00705105"/>
    <w:rsid w:val="00710610"/>
    <w:rsid w:val="007736BD"/>
    <w:rsid w:val="00774531"/>
    <w:rsid w:val="00782C30"/>
    <w:rsid w:val="00791D26"/>
    <w:rsid w:val="00794C44"/>
    <w:rsid w:val="007A3AF9"/>
    <w:rsid w:val="007A45DD"/>
    <w:rsid w:val="00814220"/>
    <w:rsid w:val="00850C6B"/>
    <w:rsid w:val="008529CB"/>
    <w:rsid w:val="008D5C56"/>
    <w:rsid w:val="008F0903"/>
    <w:rsid w:val="008F6065"/>
    <w:rsid w:val="00911343"/>
    <w:rsid w:val="009176F3"/>
    <w:rsid w:val="00931F23"/>
    <w:rsid w:val="009426C1"/>
    <w:rsid w:val="0098180E"/>
    <w:rsid w:val="00987CA4"/>
    <w:rsid w:val="009969BE"/>
    <w:rsid w:val="009A0654"/>
    <w:rsid w:val="009D4720"/>
    <w:rsid w:val="00A03715"/>
    <w:rsid w:val="00A16236"/>
    <w:rsid w:val="00A20188"/>
    <w:rsid w:val="00A23E15"/>
    <w:rsid w:val="00A23F39"/>
    <w:rsid w:val="00A55171"/>
    <w:rsid w:val="00A616FE"/>
    <w:rsid w:val="00A729DA"/>
    <w:rsid w:val="00A77D0B"/>
    <w:rsid w:val="00A93DAC"/>
    <w:rsid w:val="00AA0A28"/>
    <w:rsid w:val="00AC42FE"/>
    <w:rsid w:val="00AD5F05"/>
    <w:rsid w:val="00AE26E0"/>
    <w:rsid w:val="00AF3B94"/>
    <w:rsid w:val="00B24C01"/>
    <w:rsid w:val="00B50110"/>
    <w:rsid w:val="00B639DE"/>
    <w:rsid w:val="00B73465"/>
    <w:rsid w:val="00B803D9"/>
    <w:rsid w:val="00B96C45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52463"/>
    <w:rsid w:val="00CB50D0"/>
    <w:rsid w:val="00CD4F13"/>
    <w:rsid w:val="00CE7F6D"/>
    <w:rsid w:val="00CE7F88"/>
    <w:rsid w:val="00CF5792"/>
    <w:rsid w:val="00CF633F"/>
    <w:rsid w:val="00D04AFC"/>
    <w:rsid w:val="00D26A76"/>
    <w:rsid w:val="00D97B19"/>
    <w:rsid w:val="00DC3AF0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1729"/>
    <w:rsid w:val="00F2040E"/>
    <w:rsid w:val="00F272D9"/>
    <w:rsid w:val="00F53D1F"/>
    <w:rsid w:val="00F61BC6"/>
    <w:rsid w:val="00F70A56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2080B"/>
  <w15:chartTrackingRefBased/>
  <w15:docId w15:val="{BAB8F43D-CF41-4CDE-BA54-EDDB065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tabs>
        <w:tab w:val="num" w:pos="5531"/>
      </w:tabs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paragraph" w:styleId="HTML">
    <w:name w:val="HTML Preformatted"/>
    <w:basedOn w:val="a6"/>
    <w:link w:val="HTML0"/>
    <w:uiPriority w:val="99"/>
    <w:semiHidden/>
    <w:unhideWhenUsed/>
    <w:rsid w:val="00CB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CB50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la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3AFF-D8FA-44C5-A3DC-2411EF28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</Template>
  <TotalTime>1</TotalTime>
  <Pages>12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rusla</dc:creator>
  <cp:keywords/>
  <dc:description/>
  <cp:lastModifiedBy>Нина Зверева</cp:lastModifiedBy>
  <cp:revision>2</cp:revision>
  <dcterms:created xsi:type="dcterms:W3CDTF">2024-09-18T05:27:00Z</dcterms:created>
  <dcterms:modified xsi:type="dcterms:W3CDTF">2024-09-18T05:27:00Z</dcterms:modified>
</cp:coreProperties>
</file>